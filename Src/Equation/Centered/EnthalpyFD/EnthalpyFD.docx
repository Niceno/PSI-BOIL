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58" w:rsidRDefault="00460491" w:rsidP="00276DEC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MACROBUTTON MTEditEquationSection2 </w:instrText>
      </w:r>
      <w:r w:rsidRPr="00460491">
        <w:rPr>
          <w:rStyle w:val="MTEquationSection"/>
        </w:rPr>
        <w:instrText>Equation Chapter 1 Section 1</w:instrText>
      </w:r>
      <w:r>
        <w:rPr>
          <w:noProof/>
        </w:rPr>
        <w:fldChar w:fldCharType="begin"/>
      </w:r>
      <w:r>
        <w:rPr>
          <w:noProof/>
        </w:rPr>
        <w:instrText xml:space="preserve"> SEQ MTEqn \r \h \* MERGEFORMAT </w:instrText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SEQ MTSec \r 1 \h \* MERGEFORMAT </w:instrText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SEQ MTChap \r 1 \h \* MERGEFORMAT </w:instrText>
      </w:r>
      <w:r>
        <w:rPr>
          <w:noProof/>
        </w:rPr>
        <w:fldChar w:fldCharType="end"/>
      </w:r>
      <w:r>
        <w:rPr>
          <w:noProof/>
        </w:rPr>
        <w:fldChar w:fldCharType="end"/>
      </w:r>
      <w:r w:rsidR="00276DEC">
        <w:rPr>
          <w:noProof/>
        </w:rPr>
        <w:t>Class EnthalpyFD</w:t>
      </w:r>
    </w:p>
    <w:p w:rsidR="00276DEC" w:rsidRDefault="00276DEC" w:rsidP="00276DEC"/>
    <w:p w:rsidR="00276DEC" w:rsidRDefault="00276DEC" w:rsidP="00276DEC">
      <w:pPr>
        <w:pStyle w:val="Heading1"/>
      </w:pPr>
      <w:r>
        <w:t>Governing equation</w:t>
      </w:r>
    </w:p>
    <w:p w:rsidR="00276DEC" w:rsidRDefault="00460491" w:rsidP="00276DEC">
      <w:r w:rsidRPr="00276DEC">
        <w:rPr>
          <w:position w:val="-26"/>
        </w:rPr>
        <w:object w:dxaOrig="3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31pt" o:ole="">
            <v:imagedata r:id="rId8" o:title=""/>
          </v:shape>
          <o:OLEObject Type="Embed" ProgID="Equation.DSMT4" ShapeID="_x0000_i1025" DrawAspect="Content" ObjectID="_1490444500" r:id="rId9"/>
        </w:object>
      </w:r>
      <w:r>
        <w:t>,</w:t>
      </w:r>
      <w:r w:rsidR="00276DE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40A3">
        <w:tab/>
      </w:r>
      <w:r w:rsidR="003040A3"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383902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460491" w:rsidRDefault="00113E62" w:rsidP="00276DEC">
      <w:r>
        <w:t>in unit</w:t>
      </w:r>
      <w:r w:rsidR="00460491">
        <w:t xml:space="preserve"> </w:t>
      </w:r>
      <w:r w:rsidR="00460491" w:rsidRPr="00460491">
        <w:rPr>
          <w:position w:val="-10"/>
        </w:rPr>
        <w:object w:dxaOrig="600" w:dyaOrig="340">
          <v:shape id="_x0000_i1026" type="#_x0000_t75" style="width:30pt;height:17pt" o:ole="">
            <v:imagedata r:id="rId10" o:title=""/>
          </v:shape>
          <o:OLEObject Type="Embed" ProgID="Equation.DSMT4" ShapeID="_x0000_i1026" DrawAspect="Content" ObjectID="_1490444501" r:id="rId11"/>
        </w:object>
      </w:r>
      <w:r w:rsidR="00460491">
        <w:t>.</w:t>
      </w:r>
      <w:r w:rsidR="00A34A9A">
        <w:t xml:space="preserve"> Temperature at liquid-vapor interface is set at the saturation temperature.  Based on the color function </w:t>
      </w:r>
      <w:r w:rsidR="00A34A9A" w:rsidRPr="00A34A9A">
        <w:rPr>
          <w:position w:val="-10"/>
        </w:rPr>
        <w:object w:dxaOrig="180" w:dyaOrig="300">
          <v:shape id="_x0000_i1027" type="#_x0000_t75" style="width:9pt;height:15pt" o:ole="">
            <v:imagedata r:id="rId12" o:title=""/>
          </v:shape>
          <o:OLEObject Type="Embed" ProgID="Equation.DSMT4" ShapeID="_x0000_i1027" DrawAspect="Content" ObjectID="_1490444502" r:id="rId13"/>
        </w:object>
      </w:r>
      <w:r w:rsidR="00A34A9A">
        <w:t xml:space="preserve">, </w:t>
      </w:r>
      <w:r w:rsidR="00A34A9A" w:rsidRPr="00A34A9A">
        <w:rPr>
          <w:position w:val="-14"/>
        </w:rPr>
        <w:object w:dxaOrig="380" w:dyaOrig="360">
          <v:shape id="_x0000_i1028" type="#_x0000_t75" style="width:19pt;height:18pt" o:ole="">
            <v:imagedata r:id="rId14" o:title=""/>
          </v:shape>
          <o:OLEObject Type="Embed" ProgID="Equation.DSMT4" ShapeID="_x0000_i1028" DrawAspect="Content" ObjectID="_1490444503" r:id="rId15"/>
        </w:object>
      </w:r>
      <w:r w:rsidR="00A34A9A">
        <w:t xml:space="preserve"> is given as:</w:t>
      </w:r>
    </w:p>
    <w:p w:rsidR="00A34A9A" w:rsidRDefault="00A34A9A" w:rsidP="00276DEC">
      <w:r w:rsidRPr="00A34A9A">
        <w:rPr>
          <w:position w:val="-30"/>
        </w:rPr>
        <w:object w:dxaOrig="3019" w:dyaOrig="720">
          <v:shape id="_x0000_i1029" type="#_x0000_t75" style="width:151pt;height:36.5pt" o:ole="">
            <v:imagedata r:id="rId16" o:title=""/>
          </v:shape>
          <o:OLEObject Type="Embed" ProgID="Equation.DSMT4" ShapeID="_x0000_i1029" DrawAspect="Content" ObjectID="_1490444504" r:id="rId17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383902">
          <w:rPr>
            <w:noProof/>
          </w:rPr>
          <w:instrText>2</w:instrText>
        </w:r>
      </w:fldSimple>
      <w:r>
        <w:instrText>)</w:instrText>
      </w:r>
      <w:r>
        <w:fldChar w:fldCharType="end"/>
      </w:r>
      <w:r>
        <w:t xml:space="preserve"> </w:t>
      </w:r>
    </w:p>
    <w:p w:rsidR="00460491" w:rsidRDefault="00460491" w:rsidP="00276DEC"/>
    <w:p w:rsidR="00460491" w:rsidRDefault="00460491" w:rsidP="00460491">
      <w:pPr>
        <w:pStyle w:val="Heading1"/>
      </w:pPr>
      <w:r>
        <w:t>Discretization</w:t>
      </w:r>
    </w:p>
    <w:p w:rsidR="001F2D86" w:rsidRDefault="001F2D86" w:rsidP="001F2D86">
      <w:pPr>
        <w:pStyle w:val="Heading2"/>
      </w:pPr>
      <w:r>
        <w:t>Spatial discretization</w:t>
      </w:r>
    </w:p>
    <w:p w:rsidR="00460491" w:rsidRDefault="00460491" w:rsidP="00460491">
      <w:r w:rsidRPr="00460491">
        <w:rPr>
          <w:position w:val="-28"/>
        </w:rPr>
        <w:object w:dxaOrig="3720" w:dyaOrig="660">
          <v:shape id="_x0000_i1030" type="#_x0000_t75" style="width:186pt;height:33pt" o:ole="">
            <v:imagedata r:id="rId18" o:title=""/>
          </v:shape>
          <o:OLEObject Type="Embed" ProgID="Equation.DSMT4" ShapeID="_x0000_i1030" DrawAspect="Content" ObjectID="_1490444505" r:id="rId19"/>
        </w:object>
      </w:r>
      <w:r>
        <w:tab/>
      </w:r>
      <w:r>
        <w:tab/>
      </w:r>
      <w:r>
        <w:tab/>
      </w:r>
      <w:r>
        <w:tab/>
      </w:r>
      <w:r>
        <w:tab/>
      </w:r>
      <w:r w:rsidR="003040A3">
        <w:tab/>
      </w:r>
      <w:r w:rsidR="003040A3"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383902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460491" w:rsidRDefault="00460491" w:rsidP="00460491">
      <w:r>
        <w:t>The diffusion term is discretized in space with the finite difference method.</w:t>
      </w:r>
    </w:p>
    <w:p w:rsidR="00460491" w:rsidRDefault="00460491" w:rsidP="00460491">
      <w:r>
        <w:t>The convection term is discretized in space with hybrid of the finite difference method and the finite volume method.</w:t>
      </w:r>
    </w:p>
    <w:p w:rsidR="00460491" w:rsidRDefault="001F2D86" w:rsidP="00460491">
      <w:r w:rsidRPr="001F2D86">
        <w:rPr>
          <w:position w:val="-54"/>
        </w:rPr>
        <w:object w:dxaOrig="6360" w:dyaOrig="1200">
          <v:shape id="_x0000_i1031" type="#_x0000_t75" style="width:318pt;height:60pt" o:ole="">
            <v:imagedata r:id="rId20" o:title=""/>
          </v:shape>
          <o:OLEObject Type="Embed" ProgID="Equation.DSMT4" ShapeID="_x0000_i1031" DrawAspect="Content" ObjectID="_1490444506" r:id="rId21"/>
        </w:object>
      </w:r>
      <w:r w:rsidR="00460491">
        <w:t xml:space="preserve"> </w:t>
      </w:r>
      <w:r>
        <w:tab/>
      </w:r>
      <w:r>
        <w:tab/>
      </w:r>
      <w:r w:rsidR="003040A3">
        <w:tab/>
      </w:r>
      <w:r w:rsidR="003040A3"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383902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1F2D86" w:rsidRDefault="001F2D86" w:rsidP="001F2D86">
      <w:pPr>
        <w:pStyle w:val="Heading2"/>
      </w:pPr>
      <w:r>
        <w:t>Discretization in time</w:t>
      </w:r>
    </w:p>
    <w:p w:rsidR="001F2D86" w:rsidRDefault="001F2D86" w:rsidP="001F2D86">
      <w:r>
        <w:t>Backward Euler method (1</w:t>
      </w:r>
      <w:r w:rsidRPr="001F2D86">
        <w:rPr>
          <w:vertAlign w:val="superscript"/>
        </w:rPr>
        <w:t>st</w:t>
      </w:r>
      <w:r>
        <w:t xml:space="preserve"> order) is used for the diffusion term, while forward Euler method (1</w:t>
      </w:r>
      <w:r w:rsidRPr="001F2D86">
        <w:rPr>
          <w:vertAlign w:val="superscript"/>
        </w:rPr>
        <w:t>st</w:t>
      </w:r>
      <w:r>
        <w:t xml:space="preserve"> order) is used for the convection term.</w:t>
      </w:r>
    </w:p>
    <w:p w:rsidR="001F2D86" w:rsidRDefault="001F2D86" w:rsidP="001F2D86"/>
    <w:p w:rsidR="001F2D86" w:rsidRDefault="003D763C" w:rsidP="001F2D86">
      <w:pPr>
        <w:pStyle w:val="Heading1"/>
      </w:pPr>
      <w:r>
        <w:t>Structure</w:t>
      </w:r>
    </w:p>
    <w:p w:rsidR="00C73AB9" w:rsidRPr="00C73AB9" w:rsidRDefault="00C73AB9" w:rsidP="00C73AB9"/>
    <w:p w:rsidR="001F2D86" w:rsidRPr="003D763C" w:rsidRDefault="001F2D86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>enthalpyfd.h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 w:rsidR="00B24296">
        <w:rPr>
          <w:rFonts w:ascii="Monospac821 BT" w:hAnsi="Monospac821 BT"/>
          <w:sz w:val="18"/>
          <w:szCs w:val="18"/>
        </w:rPr>
        <w:t>——</w:t>
      </w:r>
      <w:r w:rsidRPr="003D763C">
        <w:rPr>
          <w:rFonts w:ascii="Monospac821 BT" w:hAnsi="Monospac821 BT"/>
          <w:sz w:val="18"/>
          <w:szCs w:val="18"/>
        </w:rPr>
        <w:t>enthaplyfd                           : constructor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 w:rsidR="00B24296">
        <w:rPr>
          <w:rFonts w:ascii="Monospac821 BT" w:hAnsi="Monospac821 BT"/>
          <w:sz w:val="18"/>
          <w:szCs w:val="18"/>
        </w:rPr>
        <w:t>——</w:t>
      </w:r>
      <w:r w:rsidRPr="003D763C">
        <w:rPr>
          <w:rFonts w:ascii="Monospac821 BT" w:hAnsi="Monospac821 BT"/>
          <w:sz w:val="18"/>
          <w:szCs w:val="18"/>
        </w:rPr>
        <w:t>discretize                           : discretize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</w:t>
      </w:r>
      <w:r w:rsidR="00B24296">
        <w:rPr>
          <w:rFonts w:ascii="Monospac821 BT" w:hAnsi="Monospac821 BT"/>
          <w:sz w:val="18"/>
          <w:szCs w:val="18"/>
        </w:rPr>
        <w:t>'——</w:t>
      </w:r>
      <w:r w:rsidRPr="003D763C">
        <w:rPr>
          <w:rFonts w:ascii="Monospac821 BT" w:hAnsi="Monospac821 BT"/>
          <w:sz w:val="18"/>
          <w:szCs w:val="18"/>
        </w:rPr>
        <w:t xml:space="preserve">create_system                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 xml:space="preserve">  : create matrix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     </w:t>
      </w:r>
      <w:r w:rsidR="00B24296" w:rsidRPr="003D763C">
        <w:rPr>
          <w:rFonts w:ascii="Monospac821 BT" w:hAnsi="Monospac821 BT"/>
          <w:sz w:val="18"/>
          <w:szCs w:val="18"/>
        </w:rPr>
        <w:t>|</w:t>
      </w:r>
      <w:r w:rsidR="00B24296">
        <w:rPr>
          <w:rFonts w:ascii="Monospac821 BT" w:hAnsi="Monospac821 BT"/>
          <w:sz w:val="18"/>
          <w:szCs w:val="18"/>
        </w:rPr>
        <w:t>——</w:t>
      </w:r>
      <w:r w:rsidRPr="003D763C">
        <w:rPr>
          <w:rFonts w:ascii="Monospac821 BT" w:hAnsi="Monospac821 BT"/>
          <w:sz w:val="18"/>
          <w:szCs w:val="18"/>
        </w:rPr>
        <w:t>create_system_innertial</w: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  <w:r w:rsidR="00B24296">
        <w:rPr>
          <w:rFonts w:ascii="Monospac821 BT" w:hAnsi="Monospac821 BT"/>
          <w:sz w:val="18"/>
          <w:szCs w:val="18"/>
        </w:rPr>
        <w:t xml:space="preserve">  </w:t>
      </w:r>
      <w:r w:rsidR="003040A3" w:rsidRPr="003D763C">
        <w:rPr>
          <w:rFonts w:ascii="Monospac821 BT" w:hAnsi="Monospac821 BT"/>
          <w:sz w:val="18"/>
          <w:szCs w:val="18"/>
        </w:rPr>
        <w:t xml:space="preserve"> : </w:t>
      </w:r>
      <w:r w:rsidR="003040A3" w:rsidRPr="003D763C">
        <w:rPr>
          <w:rFonts w:ascii="Monospac821 BT" w:hAnsi="Monospac821 BT"/>
          <w:position w:val="-14"/>
          <w:sz w:val="18"/>
          <w:szCs w:val="18"/>
        </w:rPr>
        <w:object w:dxaOrig="720" w:dyaOrig="360">
          <v:shape id="_x0000_i1032" type="#_x0000_t75" style="width:36.5pt;height:18pt" o:ole="">
            <v:imagedata r:id="rId22" o:title=""/>
          </v:shape>
          <o:OLEObject Type="Embed" ProgID="Equation.DSMT4" ShapeID="_x0000_i1032" DrawAspect="Content" ObjectID="_1490444507" r:id="rId23"/>
        </w:objec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</w:p>
    <w:p w:rsidR="00C73AB9" w:rsidRDefault="00C73AB9" w:rsidP="00C73AB9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     |</w:t>
      </w:r>
      <w:r w:rsidR="00B24296">
        <w:rPr>
          <w:rFonts w:ascii="Monospac821 BT" w:hAnsi="Monospac821 BT"/>
          <w:sz w:val="18"/>
          <w:szCs w:val="18"/>
        </w:rPr>
        <w:t>——</w:t>
      </w:r>
      <w:r w:rsidRPr="003D763C">
        <w:rPr>
          <w:rFonts w:ascii="Monospac821 BT" w:hAnsi="Monospac821 BT"/>
          <w:sz w:val="18"/>
          <w:szCs w:val="18"/>
        </w:rPr>
        <w:t>create_system_diffusive</w:t>
      </w:r>
      <w:r w:rsidR="00B24296">
        <w:rPr>
          <w:rFonts w:ascii="Monospac821 BT" w:hAnsi="Monospac821 BT"/>
          <w:sz w:val="18"/>
          <w:szCs w:val="18"/>
        </w:rPr>
        <w:t xml:space="preserve">  </w: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>: matrix for diffusion</w:t>
      </w:r>
    </w:p>
    <w:p w:rsidR="00B24296" w:rsidRPr="003D763C" w:rsidRDefault="00B24296" w:rsidP="00C73AB9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     |     '——diff_matrix          : coefficient for matrix</w:t>
      </w:r>
    </w:p>
    <w:p w:rsidR="00C73AB9" w:rsidRPr="003D763C" w:rsidRDefault="00C73AB9" w:rsidP="00C73AB9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     </w:t>
      </w:r>
      <w:r w:rsidR="00B24296">
        <w:rPr>
          <w:rFonts w:ascii="Monospac821 BT" w:hAnsi="Monospac821 BT"/>
          <w:sz w:val="18"/>
          <w:szCs w:val="18"/>
        </w:rPr>
        <w:t>'——</w:t>
      </w:r>
      <w:r w:rsidRPr="003D763C">
        <w:rPr>
          <w:rFonts w:ascii="Monospac821 BT" w:hAnsi="Monospac821 BT"/>
          <w:sz w:val="18"/>
          <w:szCs w:val="18"/>
        </w:rPr>
        <w:t>create_system_bnd</w:t>
      </w:r>
      <w:r w:rsidR="003040A3" w:rsidRPr="003D763C">
        <w:rPr>
          <w:rFonts w:ascii="Monospac821 BT" w:hAnsi="Monospac821 BT"/>
          <w:sz w:val="18"/>
          <w:szCs w:val="18"/>
        </w:rPr>
        <w:t xml:space="preserve">       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>: boundary condition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 w:rsidR="00B24296">
        <w:rPr>
          <w:rFonts w:ascii="Monospac821 BT" w:hAnsi="Monospac821 BT"/>
          <w:sz w:val="18"/>
          <w:szCs w:val="18"/>
        </w:rPr>
        <w:t>——</w:t>
      </w:r>
      <w:r w:rsidRPr="003D763C">
        <w:rPr>
          <w:rFonts w:ascii="Monospac821 BT" w:hAnsi="Monospac821 BT"/>
          <w:sz w:val="18"/>
          <w:szCs w:val="18"/>
        </w:rPr>
        <w:t xml:space="preserve">new_time_step </w: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 xml:space="preserve">                     : calculate right hand side</w:t>
      </w:r>
    </w:p>
    <w:p w:rsidR="001F2D86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|</w:t>
      </w:r>
      <w:r w:rsidR="00B24296">
        <w:rPr>
          <w:rFonts w:ascii="Monospac821 BT" w:hAnsi="Monospac821 BT"/>
          <w:sz w:val="18"/>
          <w:szCs w:val="18"/>
        </w:rPr>
        <w:t>——</w:t>
      </w:r>
      <w:r w:rsidRPr="003D763C">
        <w:rPr>
          <w:rFonts w:ascii="Monospac821 BT" w:hAnsi="Monospac821 BT"/>
          <w:sz w:val="18"/>
          <w:szCs w:val="18"/>
        </w:rPr>
        <w:t>convection</w:t>
      </w:r>
      <w:r w:rsidR="003040A3" w:rsidRPr="003D763C">
        <w:rPr>
          <w:rFonts w:ascii="Monospac821 BT" w:hAnsi="Monospac821 BT"/>
          <w:sz w:val="18"/>
          <w:szCs w:val="18"/>
        </w:rPr>
        <w:t xml:space="preserve">      </w:t>
      </w:r>
      <w:r w:rsidR="00B24296">
        <w:rPr>
          <w:rFonts w:ascii="Monospac821 BT" w:hAnsi="Monospac821 BT"/>
          <w:sz w:val="18"/>
          <w:szCs w:val="18"/>
        </w:rPr>
        <w:t xml:space="preserve">       </w:t>
      </w:r>
      <w:r w:rsidR="003040A3" w:rsidRPr="003D763C">
        <w:rPr>
          <w:rFonts w:ascii="Monospac821 BT" w:hAnsi="Monospac821 BT"/>
          <w:sz w:val="18"/>
          <w:szCs w:val="18"/>
        </w:rPr>
        <w:t xml:space="preserve">         : convection term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|     </w:t>
      </w:r>
      <w:r w:rsidR="00B24296">
        <w:rPr>
          <w:rFonts w:ascii="Monospac821 BT" w:hAnsi="Monospac821 BT"/>
          <w:sz w:val="18"/>
          <w:szCs w:val="18"/>
        </w:rPr>
        <w:t>'——</w:t>
      </w:r>
      <w:r w:rsidRPr="003D763C">
        <w:rPr>
          <w:rFonts w:ascii="Monospac821 BT" w:hAnsi="Monospac821 BT"/>
          <w:sz w:val="18"/>
          <w:szCs w:val="18"/>
        </w:rPr>
        <w:t>setflag</w:t>
      </w:r>
      <w:r w:rsidR="003040A3" w:rsidRPr="003D763C">
        <w:rPr>
          <w:rFonts w:ascii="Monospac821 BT" w:hAnsi="Monospac821 BT"/>
          <w:sz w:val="18"/>
          <w:szCs w:val="18"/>
        </w:rPr>
        <w:t xml:space="preserve">      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 xml:space="preserve">   </w:t>
      </w:r>
      <w:r w:rsidR="00B24296">
        <w:rPr>
          <w:rFonts w:ascii="Monospac821 BT" w:hAnsi="Monospac821 BT"/>
          <w:sz w:val="18"/>
          <w:szCs w:val="18"/>
        </w:rPr>
        <w:t xml:space="preserve">      </w:t>
      </w:r>
      <w:r w:rsidR="003040A3" w:rsidRPr="003D763C">
        <w:rPr>
          <w:rFonts w:ascii="Monospac821 BT" w:hAnsi="Monospac821 BT"/>
          <w:sz w:val="18"/>
          <w:szCs w:val="18"/>
        </w:rPr>
        <w:t xml:space="preserve">   : flagging </w:t>
      </w:r>
    </w:p>
    <w:p w:rsidR="00C73AB9" w:rsidRPr="003D763C" w:rsidRDefault="00C73AB9" w:rsidP="00C73AB9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</w:t>
      </w:r>
      <w:r w:rsidR="00B24296">
        <w:rPr>
          <w:rFonts w:ascii="Monospac821 BT" w:hAnsi="Monospac821 BT"/>
          <w:sz w:val="18"/>
          <w:szCs w:val="18"/>
        </w:rPr>
        <w:t>'——</w:t>
      </w:r>
      <w:r w:rsidRPr="003D763C">
        <w:rPr>
          <w:rFonts w:ascii="Monospac821 BT" w:hAnsi="Monospac821 BT"/>
          <w:sz w:val="18"/>
          <w:szCs w:val="18"/>
        </w:rPr>
        <w:t xml:space="preserve">diffusion_fd  </w:t>
      </w:r>
      <w:r w:rsidR="003040A3" w:rsidRPr="003D763C">
        <w:rPr>
          <w:rFonts w:ascii="Monospac821 BT" w:hAnsi="Monospac821 BT"/>
          <w:sz w:val="18"/>
          <w:szCs w:val="18"/>
        </w:rPr>
        <w:t xml:space="preserve">      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 xml:space="preserve">     </w:t>
      </w:r>
      <w:r w:rsidR="00B24296">
        <w:rPr>
          <w:rFonts w:ascii="Monospac821 BT" w:hAnsi="Monospac821 BT"/>
          <w:sz w:val="18"/>
          <w:szCs w:val="18"/>
        </w:rPr>
        <w:t xml:space="preserve">      </w:t>
      </w:r>
      <w:r w:rsidR="003040A3" w:rsidRPr="003D763C">
        <w:rPr>
          <w:rFonts w:ascii="Monospac821 BT" w:hAnsi="Monospac821 BT"/>
          <w:sz w:val="18"/>
          <w:szCs w:val="18"/>
        </w:rPr>
        <w:t>: diffusion term, explicit part</w:t>
      </w:r>
    </w:p>
    <w:p w:rsidR="00B24296" w:rsidRPr="003D763C" w:rsidRDefault="00B24296" w:rsidP="00B2429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|         '——diff_matrix                : coefficient for matrix</w:t>
      </w:r>
    </w:p>
    <w:p w:rsidR="003040A3" w:rsidRPr="003D763C" w:rsidRDefault="003040A3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 w:rsidR="00B24296">
        <w:rPr>
          <w:rFonts w:ascii="Monospac821 BT" w:hAnsi="Monospac821 BT"/>
          <w:sz w:val="18"/>
          <w:szCs w:val="18"/>
        </w:rPr>
        <w:t>——</w:t>
      </w:r>
      <w:r w:rsidRPr="003D763C">
        <w:rPr>
          <w:rFonts w:ascii="Monospac821 BT" w:hAnsi="Monospac821 BT"/>
          <w:sz w:val="18"/>
          <w:szCs w:val="18"/>
        </w:rPr>
        <w:t>solve</w:t>
      </w:r>
      <w:r w:rsidR="003040A3" w:rsidRPr="003D763C">
        <w:rPr>
          <w:rFonts w:ascii="Monospac821 BT" w:hAnsi="Monospac821 BT"/>
          <w:sz w:val="18"/>
          <w:szCs w:val="18"/>
        </w:rPr>
        <w:t xml:space="preserve">                  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 xml:space="preserve">             : solve linear system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lastRenderedPageBreak/>
        <w:t xml:space="preserve">  |    </w:t>
      </w:r>
      <w:r w:rsidR="00B24296">
        <w:rPr>
          <w:rFonts w:ascii="Monospac821 BT" w:hAnsi="Monospac821 BT"/>
          <w:sz w:val="18"/>
          <w:szCs w:val="18"/>
        </w:rPr>
        <w:t>'——</w:t>
      </w:r>
      <w:r w:rsidRPr="003D763C">
        <w:rPr>
          <w:rFonts w:ascii="Monospac821 BT" w:hAnsi="Monospac821 BT"/>
          <w:sz w:val="18"/>
          <w:szCs w:val="18"/>
        </w:rPr>
        <w:t>update_rhs</w:t>
      </w:r>
      <w:r w:rsidR="003040A3" w:rsidRPr="003D763C">
        <w:rPr>
          <w:rFonts w:ascii="Monospac821 BT" w:hAnsi="Monospac821 BT"/>
          <w:sz w:val="18"/>
          <w:szCs w:val="18"/>
        </w:rPr>
        <w:t xml:space="preserve">         </w:t>
      </w:r>
      <w:r w:rsidR="00B24296">
        <w:rPr>
          <w:rFonts w:ascii="Monospac821 BT" w:hAnsi="Monospac821 BT"/>
          <w:sz w:val="18"/>
          <w:szCs w:val="18"/>
        </w:rPr>
        <w:t xml:space="preserve">  </w:t>
      </w:r>
      <w:r w:rsidR="003040A3" w:rsidRPr="003D763C">
        <w:rPr>
          <w:rFonts w:ascii="Monospac821 BT" w:hAnsi="Monospac821 BT"/>
          <w:sz w:val="18"/>
          <w:szCs w:val="18"/>
        </w:rPr>
        <w:t xml:space="preserve">           : update right-hand side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 </w:t>
      </w:r>
    </w:p>
    <w:p w:rsidR="003040A3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</w:t>
      </w:r>
      <w:r w:rsidR="00B24296">
        <w:rPr>
          <w:rFonts w:ascii="Monospac821 BT" w:hAnsi="Monospac821 BT"/>
          <w:sz w:val="18"/>
          <w:szCs w:val="18"/>
        </w:rPr>
        <w:t>'——</w:t>
      </w:r>
      <w:r w:rsidRPr="003D763C">
        <w:rPr>
          <w:rFonts w:ascii="Monospac821 BT" w:hAnsi="Monospac821 BT"/>
          <w:sz w:val="18"/>
          <w:szCs w:val="18"/>
        </w:rPr>
        <w:t>solve_sor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="003040A3" w:rsidRPr="003D763C">
        <w:rPr>
          <w:rFonts w:ascii="Monospac821 BT" w:hAnsi="Monospac821 BT"/>
          <w:sz w:val="18"/>
          <w:szCs w:val="18"/>
        </w:rPr>
        <w:t xml:space="preserve">                           : solve linear system with SOR </w:t>
      </w:r>
    </w:p>
    <w:p w:rsidR="00C73AB9" w:rsidRPr="003D763C" w:rsidRDefault="003040A3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                                         (for emergency)</w:t>
      </w:r>
    </w:p>
    <w:p w:rsidR="003040A3" w:rsidRDefault="003040A3" w:rsidP="001F2D86">
      <w:pPr>
        <w:rPr>
          <w:rFonts w:ascii="Monospac821 BT" w:hAnsi="Monospac821 BT"/>
          <w:sz w:val="20"/>
          <w:szCs w:val="20"/>
        </w:rPr>
      </w:pPr>
    </w:p>
    <w:p w:rsidR="003040A3" w:rsidRDefault="003D763C" w:rsidP="003D763C">
      <w:pPr>
        <w:pStyle w:val="Heading1"/>
      </w:pPr>
      <w:r>
        <w:t>Prototype</w:t>
      </w:r>
      <w:r w:rsidR="00B24296">
        <w:t xml:space="preserve"> etc.</w:t>
      </w:r>
    </w:p>
    <w:p w:rsidR="00491F24" w:rsidRDefault="00491F24" w:rsidP="003D763C">
      <w:pPr>
        <w:pStyle w:val="Heading2"/>
      </w:pPr>
      <w:r>
        <w:t>Create object</w:t>
      </w:r>
    </w:p>
    <w:p w:rsidR="003D763C" w:rsidRPr="003D763C" w:rsidRDefault="00B102B3" w:rsidP="00491F24">
      <w:r>
        <w:t>In case w</w:t>
      </w:r>
      <w:r w:rsidR="009C1DCF">
        <w:t>ith</w:t>
      </w:r>
      <w:r w:rsidR="00491F24">
        <w:t xml:space="preserve"> </w:t>
      </w:r>
      <w:r w:rsidR="003D763C">
        <w:t>solid region</w:t>
      </w:r>
      <w:r w:rsidR="00491F24">
        <w:t>:</w:t>
      </w:r>
    </w:p>
    <w:p w:rsidR="003D763C" w:rsidRPr="003D763C" w:rsidRDefault="003040A3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>EnthalpyFD enthFD</w:t>
      </w:r>
      <w:r w:rsidR="003D763C" w:rsidRPr="003D763C"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>(</w:t>
      </w:r>
      <w:r w:rsidR="003D763C" w:rsidRPr="003D763C">
        <w:rPr>
          <w:rFonts w:ascii="Monospac821 BT" w:hAnsi="Monospac821 BT"/>
          <w:sz w:val="18"/>
          <w:szCs w:val="18"/>
        </w:rPr>
        <w:t xml:space="preserve"> const Scalar &amp; </w:t>
      </w:r>
      <w:r w:rsidRPr="003D763C">
        <w:rPr>
          <w:rFonts w:ascii="Monospac821 BT" w:hAnsi="Monospac821 BT"/>
          <w:sz w:val="18"/>
          <w:szCs w:val="18"/>
        </w:rPr>
        <w:t xml:space="preserve">tpr, </w:t>
      </w:r>
      <w:r w:rsidR="003D763C" w:rsidRPr="003D763C">
        <w:rPr>
          <w:rFonts w:ascii="Monospac821 BT" w:hAnsi="Monospac821 BT"/>
          <w:sz w:val="18"/>
          <w:szCs w:val="18"/>
        </w:rPr>
        <w:t xml:space="preserve">const Scalar &amp; </w:t>
      </w:r>
      <w:r w:rsidRPr="003D763C">
        <w:rPr>
          <w:rFonts w:ascii="Monospac821 BT" w:hAnsi="Monospac821 BT"/>
          <w:sz w:val="18"/>
          <w:szCs w:val="18"/>
        </w:rPr>
        <w:t xml:space="preserve">q, </w:t>
      </w:r>
      <w:r w:rsidR="003D763C" w:rsidRPr="003D763C">
        <w:rPr>
          <w:rFonts w:ascii="Monospac821 BT" w:hAnsi="Monospac821 BT"/>
          <w:sz w:val="18"/>
          <w:szCs w:val="18"/>
        </w:rPr>
        <w:t xml:space="preserve">const Scalar &amp; </w:t>
      </w:r>
      <w:r w:rsidRPr="003D763C">
        <w:rPr>
          <w:rFonts w:ascii="Monospac821 BT" w:hAnsi="Monospac821 BT"/>
          <w:sz w:val="18"/>
          <w:szCs w:val="18"/>
        </w:rPr>
        <w:t>c,</w:t>
      </w:r>
    </w:p>
    <w:p w:rsidR="003D763C" w:rsidRDefault="003D763C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                  </w:t>
      </w:r>
      <w:r>
        <w:rPr>
          <w:rFonts w:ascii="Monospac821 BT" w:hAnsi="Monospac821 BT"/>
          <w:sz w:val="18"/>
          <w:szCs w:val="18"/>
        </w:rPr>
        <w:t>const</w:t>
      </w:r>
      <w:r w:rsidRPr="003D763C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>Vector</w: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>&amp;</w:t>
      </w:r>
      <w:r w:rsidR="003040A3" w:rsidRPr="003D763C">
        <w:rPr>
          <w:rFonts w:ascii="Monospac821 BT" w:hAnsi="Monospac821 BT"/>
          <w:sz w:val="18"/>
          <w:szCs w:val="18"/>
        </w:rPr>
        <w:t xml:space="preserve">uvw, </w:t>
      </w:r>
      <w:r>
        <w:rPr>
          <w:rFonts w:ascii="Monospac821 BT" w:hAnsi="Monospac821 BT"/>
          <w:sz w:val="18"/>
          <w:szCs w:val="18"/>
        </w:rPr>
        <w:t xml:space="preserve"> Times &amp; </w:t>
      </w:r>
      <w:r w:rsidR="003040A3" w:rsidRPr="003D763C">
        <w:rPr>
          <w:rFonts w:ascii="Monospac821 BT" w:hAnsi="Monospac821 BT"/>
          <w:sz w:val="18"/>
          <w:szCs w:val="18"/>
        </w:rPr>
        <w:t>time,</w:t>
      </w:r>
    </w:p>
    <w:p w:rsidR="003D763C" w:rsidRDefault="003D763C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      </w: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Krylov * </w:t>
      </w:r>
      <w:r w:rsidR="003040A3" w:rsidRPr="003D763C">
        <w:rPr>
          <w:rFonts w:ascii="Monospac821 BT" w:hAnsi="Monospac821 BT"/>
          <w:sz w:val="18"/>
          <w:szCs w:val="18"/>
        </w:rPr>
        <w:t xml:space="preserve">solver, </w:t>
      </w:r>
      <w:r>
        <w:rPr>
          <w:rFonts w:ascii="Monospac821 BT" w:hAnsi="Monospac821 BT"/>
          <w:sz w:val="18"/>
          <w:szCs w:val="18"/>
        </w:rPr>
        <w:t>Matter *</w:t>
      </w:r>
      <w:r w:rsidR="003040A3" w:rsidRPr="003D763C">
        <w:rPr>
          <w:rFonts w:ascii="Monospac821 BT" w:hAnsi="Monospac821 BT"/>
          <w:sz w:val="18"/>
          <w:szCs w:val="18"/>
        </w:rPr>
        <w:t xml:space="preserve"> mixed ,</w:t>
      </w:r>
    </w:p>
    <w:p w:rsidR="003040A3" w:rsidRPr="003D763C" w:rsidRDefault="003D763C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       const real </w:t>
      </w:r>
      <w:r w:rsidR="003040A3" w:rsidRPr="003D763C">
        <w:rPr>
          <w:rFonts w:ascii="Monospac821 BT" w:hAnsi="Monospac821 BT"/>
          <w:sz w:val="18"/>
          <w:szCs w:val="18"/>
        </w:rPr>
        <w:t xml:space="preserve">tsat, </w:t>
      </w:r>
      <w:r>
        <w:rPr>
          <w:rFonts w:ascii="Monospac821 BT" w:hAnsi="Monospac821 BT"/>
          <w:sz w:val="18"/>
          <w:szCs w:val="18"/>
        </w:rPr>
        <w:t>Matter *</w:t>
      </w:r>
      <w:r w:rsidR="003040A3" w:rsidRPr="003D763C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>solid</w:t>
      </w:r>
      <w:r w:rsidR="003040A3" w:rsidRPr="003D763C">
        <w:rPr>
          <w:rFonts w:ascii="Monospac821 BT" w:hAnsi="Monospac821 BT"/>
          <w:sz w:val="18"/>
          <w:szCs w:val="18"/>
        </w:rPr>
        <w:t>);</w:t>
      </w:r>
    </w:p>
    <w:p w:rsidR="003040A3" w:rsidRDefault="003040A3" w:rsidP="003D763C"/>
    <w:p w:rsidR="00491F24" w:rsidRDefault="00B102B3" w:rsidP="003D763C">
      <w:r>
        <w:t>In case w</w:t>
      </w:r>
      <w:r w:rsidR="009C1DCF">
        <w:t>ithout</w:t>
      </w:r>
      <w:r w:rsidR="00491F24">
        <w:t xml:space="preserve"> solid region:</w:t>
      </w:r>
    </w:p>
    <w:p w:rsidR="003D763C" w:rsidRPr="003D763C" w:rsidRDefault="003D763C" w:rsidP="003D763C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>EnthalpyFD enthFD ( const Scalar &amp; tpr, const Scalar &amp; q, const Scalar &amp; c,</w:t>
      </w:r>
    </w:p>
    <w:p w:rsidR="003D763C" w:rsidRDefault="003D763C" w:rsidP="003D763C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                  </w:t>
      </w:r>
      <w:r>
        <w:rPr>
          <w:rFonts w:ascii="Monospac821 BT" w:hAnsi="Monospac821 BT"/>
          <w:sz w:val="18"/>
          <w:szCs w:val="18"/>
        </w:rPr>
        <w:t>const</w:t>
      </w:r>
      <w:r w:rsidRPr="003D763C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>Vector</w:t>
      </w:r>
      <w:r w:rsidRPr="003D763C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>&amp;</w:t>
      </w:r>
      <w:r w:rsidRPr="003D763C">
        <w:rPr>
          <w:rFonts w:ascii="Monospac821 BT" w:hAnsi="Monospac821 BT"/>
          <w:sz w:val="18"/>
          <w:szCs w:val="18"/>
        </w:rPr>
        <w:t xml:space="preserve">uvw, </w:t>
      </w:r>
      <w:r>
        <w:rPr>
          <w:rFonts w:ascii="Monospac821 BT" w:hAnsi="Monospac821 BT"/>
          <w:sz w:val="18"/>
          <w:szCs w:val="18"/>
        </w:rPr>
        <w:t xml:space="preserve"> Times &amp; </w:t>
      </w:r>
      <w:r w:rsidRPr="003D763C">
        <w:rPr>
          <w:rFonts w:ascii="Monospac821 BT" w:hAnsi="Monospac821 BT"/>
          <w:sz w:val="18"/>
          <w:szCs w:val="18"/>
        </w:rPr>
        <w:t>time,</w:t>
      </w:r>
    </w:p>
    <w:p w:rsidR="003D763C" w:rsidRDefault="003D763C" w:rsidP="003D763C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      </w:t>
      </w:r>
      <w:r w:rsidRPr="003D763C">
        <w:rPr>
          <w:rFonts w:ascii="Monospac821 BT" w:hAnsi="Monospac821 BT"/>
          <w:sz w:val="18"/>
          <w:szCs w:val="18"/>
        </w:rPr>
        <w:t xml:space="preserve"> </w:t>
      </w:r>
      <w:r>
        <w:rPr>
          <w:rFonts w:ascii="Monospac821 BT" w:hAnsi="Monospac821 BT"/>
          <w:sz w:val="18"/>
          <w:szCs w:val="18"/>
        </w:rPr>
        <w:t xml:space="preserve">Krylov * </w:t>
      </w:r>
      <w:r w:rsidRPr="003D763C">
        <w:rPr>
          <w:rFonts w:ascii="Monospac821 BT" w:hAnsi="Monospac821 BT"/>
          <w:sz w:val="18"/>
          <w:szCs w:val="18"/>
        </w:rPr>
        <w:t xml:space="preserve">solver, </w:t>
      </w:r>
      <w:r>
        <w:rPr>
          <w:rFonts w:ascii="Monospac821 BT" w:hAnsi="Monospac821 BT"/>
          <w:sz w:val="18"/>
          <w:szCs w:val="18"/>
        </w:rPr>
        <w:t>Matter *</w:t>
      </w:r>
      <w:r w:rsidRPr="003D763C">
        <w:rPr>
          <w:rFonts w:ascii="Monospac821 BT" w:hAnsi="Monospac821 BT"/>
          <w:sz w:val="18"/>
          <w:szCs w:val="18"/>
        </w:rPr>
        <w:t xml:space="preserve"> mixed ,</w:t>
      </w:r>
    </w:p>
    <w:p w:rsidR="003D763C" w:rsidRDefault="003D763C" w:rsidP="003D763C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       const real </w:t>
      </w:r>
      <w:r w:rsidRPr="003D763C">
        <w:rPr>
          <w:rFonts w:ascii="Monospac821 BT" w:hAnsi="Monospac821 BT"/>
          <w:sz w:val="18"/>
          <w:szCs w:val="18"/>
        </w:rPr>
        <w:t>tsat);</w:t>
      </w:r>
    </w:p>
    <w:p w:rsidR="00B102B3" w:rsidRPr="003D763C" w:rsidRDefault="00B102B3" w:rsidP="003D763C">
      <w:pPr>
        <w:rPr>
          <w:rFonts w:ascii="Monospac821 BT" w:hAnsi="Monospac821 BT"/>
          <w:sz w:val="18"/>
          <w:szCs w:val="18"/>
        </w:rPr>
      </w:pPr>
    </w:p>
    <w:p w:rsidR="00491F24" w:rsidRDefault="00970FEB" w:rsidP="00491F24">
      <w:pPr>
        <w:pStyle w:val="Heading2"/>
      </w:pPr>
      <w:r>
        <w:t>discretize and new_time_step</w:t>
      </w:r>
    </w:p>
    <w:p w:rsidR="00970FEB" w:rsidRPr="00970FEB" w:rsidRDefault="00970FEB" w:rsidP="00970FEB">
      <w:r>
        <w:t>In case of laminar flow:</w:t>
      </w:r>
    </w:p>
    <w:p w:rsidR="00970FEB" w:rsidRDefault="00970FEB" w:rsidP="00970FEB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>enthFD</w:t>
      </w:r>
      <w:r>
        <w:rPr>
          <w:rFonts w:ascii="Monospac821 BT" w:hAnsi="Monospac821 BT"/>
          <w:sz w:val="18"/>
          <w:szCs w:val="18"/>
        </w:rPr>
        <w:t>.discretize</w:t>
      </w:r>
      <w:r w:rsidRPr="003D763C">
        <w:rPr>
          <w:rFonts w:ascii="Monospac821 BT" w:hAnsi="Monospac821 BT"/>
          <w:sz w:val="18"/>
          <w:szCs w:val="18"/>
        </w:rPr>
        <w:t xml:space="preserve"> (</w:t>
      </w:r>
      <w:r>
        <w:rPr>
          <w:rFonts w:ascii="Monospac821 BT" w:hAnsi="Monospac821 BT"/>
          <w:sz w:val="18"/>
          <w:szCs w:val="18"/>
        </w:rPr>
        <w:t>);</w:t>
      </w:r>
    </w:p>
    <w:p w:rsidR="00970FEB" w:rsidRDefault="00970FEB" w:rsidP="00970FEB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>enthFD</w:t>
      </w:r>
      <w:r>
        <w:rPr>
          <w:rFonts w:ascii="Monospac821 BT" w:hAnsi="Monospac821 BT"/>
          <w:sz w:val="18"/>
          <w:szCs w:val="18"/>
        </w:rPr>
        <w:t>.new_time_step</w:t>
      </w:r>
      <w:r w:rsidRPr="003D763C">
        <w:rPr>
          <w:rFonts w:ascii="Monospac821 BT" w:hAnsi="Monospac821 BT"/>
          <w:sz w:val="18"/>
          <w:szCs w:val="18"/>
        </w:rPr>
        <w:t xml:space="preserve"> (</w:t>
      </w:r>
      <w:r>
        <w:rPr>
          <w:rFonts w:ascii="Monospac821 BT" w:hAnsi="Monospac821 BT"/>
          <w:sz w:val="18"/>
          <w:szCs w:val="18"/>
        </w:rPr>
        <w:t>);</w:t>
      </w:r>
    </w:p>
    <w:p w:rsidR="00970FEB" w:rsidRDefault="00970FEB" w:rsidP="00970FEB"/>
    <w:p w:rsidR="00970FEB" w:rsidRPr="00970FEB" w:rsidRDefault="00970FEB" w:rsidP="00970FEB">
      <w:r>
        <w:t>In case of turbulent flow:</w:t>
      </w:r>
    </w:p>
    <w:p w:rsidR="00970FEB" w:rsidRDefault="00970FEB" w:rsidP="00970FEB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>enthFD</w:t>
      </w:r>
      <w:r>
        <w:rPr>
          <w:rFonts w:ascii="Monospac821 BT" w:hAnsi="Monospac821 BT"/>
          <w:sz w:val="18"/>
          <w:szCs w:val="18"/>
        </w:rPr>
        <w:t>.discretize</w:t>
      </w:r>
      <w:r w:rsidRPr="003D763C">
        <w:rPr>
          <w:rFonts w:ascii="Monospac821 BT" w:hAnsi="Monospac821 BT"/>
          <w:sz w:val="18"/>
          <w:szCs w:val="18"/>
        </w:rPr>
        <w:t xml:space="preserve"> (</w:t>
      </w:r>
      <w:r>
        <w:rPr>
          <w:rFonts w:ascii="Monospac821 BT" w:hAnsi="Monospac821 BT"/>
          <w:sz w:val="18"/>
          <w:szCs w:val="18"/>
        </w:rPr>
        <w:t xml:space="preserve"> &amp; mu_t );</w:t>
      </w:r>
    </w:p>
    <w:p w:rsidR="00970FEB" w:rsidRDefault="00970FEB" w:rsidP="00970FEB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>enthFD</w:t>
      </w:r>
      <w:r>
        <w:rPr>
          <w:rFonts w:ascii="Monospac821 BT" w:hAnsi="Monospac821 BT"/>
          <w:sz w:val="18"/>
          <w:szCs w:val="18"/>
        </w:rPr>
        <w:t>.new_time_step</w:t>
      </w:r>
      <w:r w:rsidRPr="003D763C">
        <w:rPr>
          <w:rFonts w:ascii="Monospac821 BT" w:hAnsi="Monospac821 BT"/>
          <w:sz w:val="18"/>
          <w:szCs w:val="18"/>
        </w:rPr>
        <w:t xml:space="preserve"> (</w:t>
      </w:r>
      <w:r>
        <w:rPr>
          <w:rFonts w:ascii="Monospac821 BT" w:hAnsi="Monospac821 BT"/>
          <w:sz w:val="18"/>
          <w:szCs w:val="18"/>
        </w:rPr>
        <w:t>&amp; mu_t);</w:t>
      </w:r>
    </w:p>
    <w:p w:rsidR="00970FEB" w:rsidRDefault="00970FEB" w:rsidP="00970FEB"/>
    <w:p w:rsidR="00970FEB" w:rsidRDefault="00970FEB" w:rsidP="00970FEB">
      <w:pPr>
        <w:pStyle w:val="Heading2"/>
      </w:pPr>
      <w:r>
        <w:t>solve</w:t>
      </w:r>
    </w:p>
    <w:p w:rsidR="00970FEB" w:rsidRDefault="00970FEB" w:rsidP="00970FEB">
      <w:pPr>
        <w:rPr>
          <w:rFonts w:ascii="Monospac821 BT" w:hAnsi="Monospac821 BT"/>
          <w:sz w:val="18"/>
          <w:szCs w:val="18"/>
        </w:rPr>
      </w:pPr>
      <w:r w:rsidRPr="00970FEB">
        <w:rPr>
          <w:rFonts w:ascii="Monospac821 BT" w:hAnsi="Monospac821 BT"/>
          <w:sz w:val="18"/>
          <w:szCs w:val="18"/>
        </w:rPr>
        <w:t>enthFD.solve(ResRat(1e-16),"enthFD");</w:t>
      </w:r>
    </w:p>
    <w:p w:rsidR="00970FEB" w:rsidRDefault="00970FEB" w:rsidP="00970FEB">
      <w:pPr>
        <w:rPr>
          <w:rFonts w:ascii="Monospac821 BT" w:hAnsi="Monospac821 BT"/>
          <w:sz w:val="18"/>
          <w:szCs w:val="18"/>
        </w:rPr>
      </w:pPr>
    </w:p>
    <w:p w:rsidR="00970FEB" w:rsidRPr="00970FEB" w:rsidRDefault="00970FEB" w:rsidP="00970FEB">
      <w:r>
        <w:t>If Krylov solver does not converge, try to use SOR.</w:t>
      </w:r>
    </w:p>
    <w:p w:rsidR="00970FEB" w:rsidRDefault="00970FEB" w:rsidP="00970FEB">
      <w:pPr>
        <w:rPr>
          <w:rFonts w:ascii="Monospac821 BT" w:hAnsi="Monospac821 BT"/>
          <w:sz w:val="18"/>
          <w:szCs w:val="18"/>
        </w:rPr>
      </w:pPr>
      <w:r w:rsidRPr="00970FEB">
        <w:rPr>
          <w:rFonts w:ascii="Monospac821 BT" w:hAnsi="Monospac821 BT"/>
          <w:sz w:val="18"/>
          <w:szCs w:val="18"/>
        </w:rPr>
        <w:t>enthFD.solve</w:t>
      </w:r>
      <w:r>
        <w:rPr>
          <w:rFonts w:ascii="Monospac821 BT" w:hAnsi="Monospac821 BT"/>
          <w:sz w:val="18"/>
          <w:szCs w:val="18"/>
        </w:rPr>
        <w:t>_sor</w:t>
      </w:r>
      <w:r w:rsidRPr="00970FEB">
        <w:rPr>
          <w:rFonts w:ascii="Monospac821 BT" w:hAnsi="Monospac821 BT"/>
          <w:sz w:val="18"/>
          <w:szCs w:val="18"/>
        </w:rPr>
        <w:t>(</w:t>
      </w:r>
      <w:r>
        <w:rPr>
          <w:rFonts w:ascii="Monospac821 BT" w:hAnsi="Monospac821 BT"/>
          <w:sz w:val="18"/>
          <w:szCs w:val="18"/>
        </w:rPr>
        <w:t>16, 1.2</w:t>
      </w:r>
      <w:r w:rsidRPr="00970FEB">
        <w:rPr>
          <w:rFonts w:ascii="Monospac821 BT" w:hAnsi="Monospac821 BT"/>
          <w:sz w:val="18"/>
          <w:szCs w:val="18"/>
        </w:rPr>
        <w:t>,"enthFD");</w:t>
      </w:r>
    </w:p>
    <w:p w:rsidR="00970FEB" w:rsidRDefault="00970FEB" w:rsidP="00970FEB">
      <w:r>
        <w:t>The first argument is number of iteration, the second is omega used in SOR.</w:t>
      </w:r>
    </w:p>
    <w:p w:rsidR="00970FEB" w:rsidRPr="00970FEB" w:rsidRDefault="00970FEB" w:rsidP="00970FEB">
      <w:pPr>
        <w:rPr>
          <w:rFonts w:ascii="Monospac821 BT" w:hAnsi="Monospac821 BT"/>
          <w:sz w:val="18"/>
          <w:szCs w:val="18"/>
        </w:rPr>
      </w:pPr>
    </w:p>
    <w:p w:rsidR="003D763C" w:rsidRDefault="003D763C" w:rsidP="003D763C">
      <w:pPr>
        <w:pStyle w:val="Heading1"/>
      </w:pPr>
      <w:r>
        <w:t>Variables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386"/>
        <w:gridCol w:w="1426"/>
      </w:tblGrid>
      <w:tr w:rsidR="003D763C" w:rsidTr="00A3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Default="003D763C" w:rsidP="003D763C">
            <w:r>
              <w:t>Variable</w:t>
            </w:r>
          </w:p>
        </w:tc>
        <w:tc>
          <w:tcPr>
            <w:tcW w:w="1134" w:type="dxa"/>
          </w:tcPr>
          <w:p w:rsidR="003D763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6386" w:type="dxa"/>
          </w:tcPr>
          <w:p w:rsidR="003D763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6" w:type="dxa"/>
          </w:tcPr>
          <w:p w:rsidR="003D763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</w:tr>
      <w:tr w:rsidR="003D763C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Default="003D763C" w:rsidP="003D763C">
            <w:r>
              <w:t>tpr</w:t>
            </w:r>
          </w:p>
        </w:tc>
        <w:tc>
          <w:tcPr>
            <w:tcW w:w="1134" w:type="dxa"/>
          </w:tcPr>
          <w:p w:rsidR="003D763C" w:rsidRDefault="003D763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6386" w:type="dxa"/>
          </w:tcPr>
          <w:p w:rsidR="003D763C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3D763C">
              <w:t xml:space="preserve">emperature </w:t>
            </w:r>
          </w:p>
        </w:tc>
        <w:tc>
          <w:tcPr>
            <w:tcW w:w="1426" w:type="dxa"/>
          </w:tcPr>
          <w:p w:rsidR="003D763C" w:rsidRDefault="003D763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 or </w:t>
            </w:r>
            <w:r>
              <w:rPr>
                <w:rFonts w:cstheme="minorHAnsi"/>
              </w:rPr>
              <w:t>˚</w:t>
            </w:r>
            <w:r>
              <w:rPr>
                <w:rFonts w:ascii="Calibri" w:hAnsi="Calibri" w:cs="Calibri"/>
              </w:rPr>
              <w:t>C</w:t>
            </w:r>
          </w:p>
        </w:tc>
      </w:tr>
      <w:tr w:rsidR="003D763C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Default="003D763C" w:rsidP="003D763C">
            <w:r>
              <w:t>q</w:t>
            </w:r>
          </w:p>
        </w:tc>
        <w:tc>
          <w:tcPr>
            <w:tcW w:w="1134" w:type="dxa"/>
          </w:tcPr>
          <w:p w:rsidR="003D763C" w:rsidRDefault="003D763C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6386" w:type="dxa"/>
          </w:tcPr>
          <w:p w:rsidR="003D763C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3D763C">
              <w:t>ource term for enthalpy conservation equation</w:t>
            </w:r>
          </w:p>
          <w:p w:rsidR="003D763C" w:rsidRDefault="003D763C" w:rsidP="00A34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WARNING: </w:t>
            </w:r>
            <w:r w:rsidR="00A34A9A">
              <w:t>q[W] is converted to [W/m</w:t>
            </w:r>
            <w:r w:rsidR="00A34A9A" w:rsidRPr="00A34A9A">
              <w:rPr>
                <w:vertAlign w:val="superscript"/>
              </w:rPr>
              <w:t>3</w:t>
            </w:r>
            <w:r w:rsidR="00A34A9A">
              <w:t>] in update_rhs</w:t>
            </w:r>
          </w:p>
        </w:tc>
        <w:tc>
          <w:tcPr>
            <w:tcW w:w="1426" w:type="dxa"/>
          </w:tcPr>
          <w:p w:rsidR="003D763C" w:rsidRDefault="003D763C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3D763C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Default="00A34A9A" w:rsidP="003D763C">
            <w:r>
              <w:t>c</w:t>
            </w:r>
          </w:p>
        </w:tc>
        <w:tc>
          <w:tcPr>
            <w:tcW w:w="1134" w:type="dxa"/>
          </w:tcPr>
          <w:p w:rsidR="003D763C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6386" w:type="dxa"/>
          </w:tcPr>
          <w:p w:rsidR="003D763C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 function</w:t>
            </w:r>
          </w:p>
        </w:tc>
        <w:tc>
          <w:tcPr>
            <w:tcW w:w="1426" w:type="dxa"/>
          </w:tcPr>
          <w:p w:rsidR="003D763C" w:rsidRDefault="003D763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A9A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34A9A" w:rsidRDefault="00A34A9A" w:rsidP="003D763C">
            <w:r>
              <w:t>uvw</w:t>
            </w:r>
          </w:p>
        </w:tc>
        <w:tc>
          <w:tcPr>
            <w:tcW w:w="1134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6386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 velocity</w:t>
            </w:r>
          </w:p>
        </w:tc>
        <w:tc>
          <w:tcPr>
            <w:tcW w:w="1426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m/s</w:t>
            </w:r>
          </w:p>
        </w:tc>
      </w:tr>
      <w:tr w:rsidR="00A34A9A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34A9A" w:rsidRDefault="00A34A9A" w:rsidP="003D763C">
            <w:r>
              <w:t>time</w:t>
            </w:r>
          </w:p>
        </w:tc>
        <w:tc>
          <w:tcPr>
            <w:tcW w:w="1134" w:type="dxa"/>
          </w:tcPr>
          <w:p w:rsidR="00A34A9A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</w:t>
            </w:r>
          </w:p>
        </w:tc>
        <w:tc>
          <w:tcPr>
            <w:tcW w:w="6386" w:type="dxa"/>
          </w:tcPr>
          <w:p w:rsidR="00A34A9A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of Times</w:t>
            </w:r>
          </w:p>
        </w:tc>
        <w:tc>
          <w:tcPr>
            <w:tcW w:w="1426" w:type="dxa"/>
          </w:tcPr>
          <w:p w:rsidR="00A34A9A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A9A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34A9A" w:rsidRDefault="00A34A9A" w:rsidP="003D763C">
            <w:r>
              <w:t>tsat</w:t>
            </w:r>
          </w:p>
        </w:tc>
        <w:tc>
          <w:tcPr>
            <w:tcW w:w="1134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6386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saturation temperature</w:t>
            </w:r>
          </w:p>
        </w:tc>
        <w:tc>
          <w:tcPr>
            <w:tcW w:w="1426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 or </w:t>
            </w:r>
            <w:r>
              <w:rPr>
                <w:rFonts w:cstheme="minorHAnsi"/>
              </w:rPr>
              <w:t>˚</w:t>
            </w:r>
            <w:r>
              <w:rPr>
                <w:rFonts w:ascii="Calibri" w:hAnsi="Calibri" w:cs="Calibri"/>
              </w:rPr>
              <w:t>C</w:t>
            </w:r>
          </w:p>
        </w:tc>
      </w:tr>
      <w:tr w:rsidR="00653498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3498" w:rsidRDefault="00653498" w:rsidP="003D763C">
            <w:r>
              <w:t>turbP</w:t>
            </w:r>
          </w:p>
        </w:tc>
        <w:tc>
          <w:tcPr>
            <w:tcW w:w="1134" w:type="dxa"/>
          </w:tcPr>
          <w:p w:rsidR="00653498" w:rsidRDefault="00653498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6386" w:type="dxa"/>
          </w:tcPr>
          <w:p w:rsidR="00653498" w:rsidRDefault="00653498" w:rsidP="0065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turbulent Prandtl number</w:t>
            </w:r>
          </w:p>
        </w:tc>
        <w:tc>
          <w:tcPr>
            <w:tcW w:w="1426" w:type="dxa"/>
          </w:tcPr>
          <w:p w:rsidR="00653498" w:rsidRDefault="00653498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63C" w:rsidRDefault="003D763C" w:rsidP="003D763C"/>
    <w:p w:rsidR="00B24296" w:rsidRDefault="00B24296" w:rsidP="00B24296">
      <w:pPr>
        <w:pStyle w:val="Heading1"/>
      </w:pPr>
      <w:r>
        <w:lastRenderedPageBreak/>
        <w:t>Member functions</w:t>
      </w:r>
    </w:p>
    <w:p w:rsidR="00B24296" w:rsidRPr="004877AF" w:rsidRDefault="00B24296" w:rsidP="00B24296"/>
    <w:p w:rsidR="00B24296" w:rsidRDefault="00B102B3" w:rsidP="00B24296">
      <w:pPr>
        <w:pStyle w:val="Heading2"/>
      </w:pPr>
      <w:r>
        <w:t>diff_matrix</w:t>
      </w:r>
    </w:p>
    <w:p w:rsidR="00B24296" w:rsidRDefault="00AD7307" w:rsidP="00B24296">
      <w:r>
        <w:t>Calculate coefficient for diffusion matrix.</w:t>
      </w:r>
    </w:p>
    <w:p w:rsidR="00B102B3" w:rsidRDefault="00383902" w:rsidP="00B24296">
      <w:r w:rsidRPr="00AD7307">
        <w:rPr>
          <w:position w:val="-30"/>
        </w:rPr>
        <w:object w:dxaOrig="5899" w:dyaOrig="680">
          <v:shape id="_x0000_i1043" type="#_x0000_t75" style="width:295pt;height:34pt" o:ole="">
            <v:imagedata r:id="rId24" o:title=""/>
          </v:shape>
          <o:OLEObject Type="Embed" ProgID="Equation.DSMT4" ShapeID="_x0000_i1043" DrawAspect="Content" ObjectID="_1490444508" r:id="rId25"/>
        </w:object>
      </w:r>
      <w:r w:rsidR="00AD7307">
        <w:t xml:space="preserve"> </w:t>
      </w:r>
    </w:p>
    <w:p w:rsidR="00AD7307" w:rsidRDefault="00AD7307" w:rsidP="00B24296"/>
    <w:p w:rsidR="00612625" w:rsidRDefault="00612625" w:rsidP="008F1FCA">
      <w:pPr>
        <w:pStyle w:val="Heading3"/>
      </w:pPr>
      <w:r>
        <w:t>In case: s-f-f (solid-fluid-fluid)</w:t>
      </w:r>
    </w:p>
    <w:p w:rsidR="00F66612" w:rsidRDefault="00F66612" w:rsidP="00B24296">
      <w:r w:rsidRPr="00F66612">
        <w:rPr>
          <w:noProof/>
        </w:rPr>
        <w:drawing>
          <wp:inline distT="0" distB="0" distL="0" distR="0">
            <wp:extent cx="40386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25" w:rsidRDefault="00612625" w:rsidP="00B24296">
      <w:r>
        <w:t xml:space="preserve">Calculate </w:t>
      </w:r>
      <w:r w:rsidRPr="00612625">
        <w:rPr>
          <w:position w:val="-10"/>
        </w:rPr>
        <w:object w:dxaOrig="260" w:dyaOrig="320">
          <v:shape id="_x0000_i1033" type="#_x0000_t75" style="width:13pt;height:16pt" o:ole="">
            <v:imagedata r:id="rId27" o:title=""/>
          </v:shape>
          <o:OLEObject Type="Embed" ProgID="Equation.DSMT4" ShapeID="_x0000_i1033" DrawAspect="Content" ObjectID="_1490444509" r:id="rId28"/>
        </w:object>
      </w:r>
      <w:r w:rsidR="00F66612">
        <w:t>:</w:t>
      </w:r>
    </w:p>
    <w:p w:rsidR="00AD7307" w:rsidRDefault="00612625" w:rsidP="00B24296">
      <w:r w:rsidRPr="00AD7307">
        <w:rPr>
          <w:position w:val="-30"/>
        </w:rPr>
        <w:object w:dxaOrig="2860" w:dyaOrig="660">
          <v:shape id="_x0000_i1034" type="#_x0000_t75" style="width:143pt;height:33pt" o:ole="">
            <v:imagedata r:id="rId29" o:title=""/>
          </v:shape>
          <o:OLEObject Type="Embed" ProgID="Equation.DSMT4" ShapeID="_x0000_i1034" DrawAspect="Content" ObjectID="_1490444510" r:id="rId30"/>
        </w:object>
      </w:r>
    </w:p>
    <w:p w:rsidR="00612625" w:rsidRDefault="00612625" w:rsidP="00B24296">
      <w:r w:rsidRPr="00612625">
        <w:rPr>
          <w:position w:val="-12"/>
        </w:rPr>
        <w:object w:dxaOrig="3560" w:dyaOrig="360">
          <v:shape id="_x0000_i1035" type="#_x0000_t75" style="width:178pt;height:18pt" o:ole="">
            <v:imagedata r:id="rId31" o:title=""/>
          </v:shape>
          <o:OLEObject Type="Embed" ProgID="Equation.DSMT4" ShapeID="_x0000_i1035" DrawAspect="Content" ObjectID="_1490444511" r:id="rId32"/>
        </w:object>
      </w:r>
    </w:p>
    <w:p w:rsidR="00612625" w:rsidRDefault="00612625" w:rsidP="00B24296">
      <w:r w:rsidRPr="00612625">
        <w:rPr>
          <w:position w:val="-12"/>
        </w:rPr>
        <w:object w:dxaOrig="4680" w:dyaOrig="360">
          <v:shape id="_x0000_i1036" type="#_x0000_t75" style="width:234pt;height:18pt" o:ole="">
            <v:imagedata r:id="rId33" o:title=""/>
          </v:shape>
          <o:OLEObject Type="Embed" ProgID="Equation.DSMT4" ShapeID="_x0000_i1036" DrawAspect="Content" ObjectID="_1490444512" r:id="rId34"/>
        </w:object>
      </w:r>
    </w:p>
    <w:p w:rsidR="00612625" w:rsidRDefault="00612625" w:rsidP="00B24296">
      <w:r w:rsidRPr="00612625">
        <w:rPr>
          <w:position w:val="-12"/>
        </w:rPr>
        <w:object w:dxaOrig="4940" w:dyaOrig="360">
          <v:shape id="_x0000_i1037" type="#_x0000_t75" style="width:247pt;height:18pt" o:ole="">
            <v:imagedata r:id="rId35" o:title=""/>
          </v:shape>
          <o:OLEObject Type="Embed" ProgID="Equation.DSMT4" ShapeID="_x0000_i1037" DrawAspect="Content" ObjectID="_1490444513" r:id="rId36"/>
        </w:object>
      </w:r>
    </w:p>
    <w:p w:rsidR="00612625" w:rsidRDefault="00612625" w:rsidP="00B24296">
      <w:r w:rsidRPr="00612625">
        <w:rPr>
          <w:position w:val="-12"/>
        </w:rPr>
        <w:object w:dxaOrig="4700" w:dyaOrig="360">
          <v:shape id="_x0000_i1038" type="#_x0000_t75" style="width:235pt;height:18pt" o:ole="">
            <v:imagedata r:id="rId37" o:title=""/>
          </v:shape>
          <o:OLEObject Type="Embed" ProgID="Equation.DSMT4" ShapeID="_x0000_i1038" DrawAspect="Content" ObjectID="_1490444514" r:id="rId38"/>
        </w:object>
      </w:r>
    </w:p>
    <w:p w:rsidR="00612625" w:rsidRDefault="00612625" w:rsidP="00B24296">
      <w:r w:rsidRPr="00612625">
        <w:rPr>
          <w:position w:val="-14"/>
        </w:rPr>
        <w:object w:dxaOrig="4700" w:dyaOrig="400">
          <v:shape id="_x0000_i1039" type="#_x0000_t75" style="width:235pt;height:20pt" o:ole="">
            <v:imagedata r:id="rId39" o:title=""/>
          </v:shape>
          <o:OLEObject Type="Embed" ProgID="Equation.DSMT4" ShapeID="_x0000_i1039" DrawAspect="Content" ObjectID="_1490444515" r:id="rId40"/>
        </w:object>
      </w:r>
    </w:p>
    <w:p w:rsidR="00612625" w:rsidRDefault="00612625" w:rsidP="00B24296">
      <w:r w:rsidRPr="00612625">
        <w:rPr>
          <w:position w:val="-30"/>
        </w:rPr>
        <w:object w:dxaOrig="2740" w:dyaOrig="700">
          <v:shape id="_x0000_i1040" type="#_x0000_t75" style="width:137pt;height:35pt" o:ole="">
            <v:imagedata r:id="rId41" o:title=""/>
          </v:shape>
          <o:OLEObject Type="Embed" ProgID="Equation.DSMT4" ShapeID="_x0000_i1040" DrawAspect="Content" ObjectID="_1490444516" r:id="rId42"/>
        </w:object>
      </w:r>
    </w:p>
    <w:p w:rsidR="00F66612" w:rsidRDefault="00F66612" w:rsidP="00F66612"/>
    <w:p w:rsidR="00F66612" w:rsidRDefault="00F66612" w:rsidP="00F66612">
      <w:r>
        <w:t>Calculate coefficients:</w:t>
      </w:r>
    </w:p>
    <w:p w:rsidR="00AD7307" w:rsidRDefault="00383902" w:rsidP="00B24296">
      <w:r w:rsidRPr="00F66612">
        <w:rPr>
          <w:position w:val="-132"/>
        </w:rPr>
        <w:object w:dxaOrig="9940" w:dyaOrig="2740">
          <v:shape id="_x0000_i1044" type="#_x0000_t75" style="width:497pt;height:137pt" o:ole="">
            <v:imagedata r:id="rId43" o:title=""/>
          </v:shape>
          <o:OLEObject Type="Embed" ProgID="Equation.DSMT4" ShapeID="_x0000_i1044" DrawAspect="Content" ObjectID="_1490444517" r:id="rId44"/>
        </w:object>
      </w:r>
    </w:p>
    <w:p w:rsidR="00195CBF" w:rsidRDefault="00383902" w:rsidP="00B24296">
      <w:r w:rsidRPr="00195CBF">
        <w:rPr>
          <w:position w:val="-96"/>
        </w:rPr>
        <w:object w:dxaOrig="5660" w:dyaOrig="2020">
          <v:shape id="_x0000_i1045" type="#_x0000_t75" style="width:281pt;height:100pt" o:ole="">
            <v:imagedata r:id="rId45" o:title=""/>
          </v:shape>
          <o:OLEObject Type="Embed" ProgID="Equation.DSMT4" ShapeID="_x0000_i1045" DrawAspect="Content" ObjectID="_1490444518" r:id="rId46"/>
        </w:object>
      </w:r>
    </w:p>
    <w:p w:rsidR="00195CBF" w:rsidRDefault="00195CBF" w:rsidP="00B24296"/>
    <w:p w:rsidR="008F1FCA" w:rsidRDefault="008F1FCA" w:rsidP="008F1FCA">
      <w:pPr>
        <w:pStyle w:val="Heading3"/>
      </w:pPr>
      <w:r>
        <w:t>In case: s-s-f (solid-solid-fluid)</w:t>
      </w:r>
    </w:p>
    <w:p w:rsidR="008F1FCA" w:rsidRDefault="008A39BC" w:rsidP="008F1FCA">
      <w:r w:rsidRPr="008A39BC">
        <w:rPr>
          <w:noProof/>
        </w:rPr>
        <w:drawing>
          <wp:inline distT="0" distB="0" distL="0" distR="0">
            <wp:extent cx="5626100" cy="2641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BC" w:rsidRDefault="008A39BC" w:rsidP="008A39BC">
      <w:r>
        <w:t xml:space="preserve">Calculate </w:t>
      </w:r>
      <w:r w:rsidRPr="00612625">
        <w:rPr>
          <w:position w:val="-10"/>
        </w:rPr>
        <w:object w:dxaOrig="260" w:dyaOrig="320">
          <v:shape id="_x0000_i1041" type="#_x0000_t75" style="width:13pt;height:16pt" o:ole="">
            <v:imagedata r:id="rId27" o:title=""/>
          </v:shape>
          <o:OLEObject Type="Embed" ProgID="Equation.DSMT4" ShapeID="_x0000_i1041" DrawAspect="Content" ObjectID="_1490444519" r:id="rId48"/>
        </w:object>
      </w:r>
      <w:r>
        <w:t>:</w:t>
      </w:r>
    </w:p>
    <w:p w:rsidR="008A39BC" w:rsidRDefault="00A46083" w:rsidP="008A39BC">
      <w:r w:rsidRPr="008A39BC">
        <w:rPr>
          <w:position w:val="-142"/>
        </w:rPr>
        <w:object w:dxaOrig="4700" w:dyaOrig="2940">
          <v:shape id="_x0000_i1042" type="#_x0000_t75" style="width:235pt;height:147pt" o:ole="">
            <v:imagedata r:id="rId49" o:title=""/>
          </v:shape>
          <o:OLEObject Type="Embed" ProgID="Equation.DSMT4" ShapeID="_x0000_i1042" DrawAspect="Content" ObjectID="_1490444520" r:id="rId50"/>
        </w:object>
      </w:r>
    </w:p>
    <w:p w:rsidR="008A39BC" w:rsidRDefault="008A39BC" w:rsidP="008A39BC"/>
    <w:p w:rsidR="008A39BC" w:rsidRDefault="008A39BC" w:rsidP="008A39BC">
      <w:r>
        <w:t>Calculate coefficients:</w:t>
      </w:r>
    </w:p>
    <w:p w:rsidR="008A39BC" w:rsidRPr="008F1FCA" w:rsidRDefault="00383902" w:rsidP="008A39BC">
      <w:r w:rsidRPr="008A39BC">
        <w:rPr>
          <w:position w:val="-136"/>
        </w:rPr>
        <w:object w:dxaOrig="7699" w:dyaOrig="2820">
          <v:shape id="_x0000_i1046" type="#_x0000_t75" style="width:385pt;height:141pt" o:ole="">
            <v:imagedata r:id="rId51" o:title=""/>
          </v:shape>
          <o:OLEObject Type="Embed" ProgID="Equation.DSMT4" ShapeID="_x0000_i1046" DrawAspect="Content" ObjectID="_1490444521" r:id="rId52"/>
        </w:object>
      </w:r>
      <w:bookmarkStart w:id="0" w:name="_GoBack"/>
      <w:bookmarkEnd w:id="0"/>
    </w:p>
    <w:sectPr w:rsidR="008A39BC" w:rsidRPr="008F1FCA" w:rsidSect="00C73AB9">
      <w:footerReference w:type="default" r:id="rId53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529" w:rsidRDefault="009E5529" w:rsidP="007B275A">
      <w:r>
        <w:separator/>
      </w:r>
    </w:p>
  </w:endnote>
  <w:endnote w:type="continuationSeparator" w:id="0">
    <w:p w:rsidR="009E5529" w:rsidRDefault="009E5529" w:rsidP="007B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75A" w:rsidRDefault="007B275A" w:rsidP="007B275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3902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529" w:rsidRDefault="009E5529" w:rsidP="007B275A">
      <w:r>
        <w:separator/>
      </w:r>
    </w:p>
  </w:footnote>
  <w:footnote w:type="continuationSeparator" w:id="0">
    <w:p w:rsidR="009E5529" w:rsidRDefault="009E5529" w:rsidP="007B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C08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F1"/>
    <w:rsid w:val="00113E62"/>
    <w:rsid w:val="00195CBF"/>
    <w:rsid w:val="001A27DC"/>
    <w:rsid w:val="001F2D86"/>
    <w:rsid w:val="00276DEC"/>
    <w:rsid w:val="002D1543"/>
    <w:rsid w:val="003040A3"/>
    <w:rsid w:val="00383902"/>
    <w:rsid w:val="003D763C"/>
    <w:rsid w:val="00460491"/>
    <w:rsid w:val="00491F24"/>
    <w:rsid w:val="0057152B"/>
    <w:rsid w:val="00612625"/>
    <w:rsid w:val="00653498"/>
    <w:rsid w:val="007B275A"/>
    <w:rsid w:val="0086453D"/>
    <w:rsid w:val="008A39BC"/>
    <w:rsid w:val="008F1FCA"/>
    <w:rsid w:val="00970FEB"/>
    <w:rsid w:val="009C1DCF"/>
    <w:rsid w:val="009E5529"/>
    <w:rsid w:val="00A34A9A"/>
    <w:rsid w:val="00A46083"/>
    <w:rsid w:val="00AD7307"/>
    <w:rsid w:val="00AF21DC"/>
    <w:rsid w:val="00B102B3"/>
    <w:rsid w:val="00B21CF1"/>
    <w:rsid w:val="00B24296"/>
    <w:rsid w:val="00BA677A"/>
    <w:rsid w:val="00C31858"/>
    <w:rsid w:val="00C73AB9"/>
    <w:rsid w:val="00F6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E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DE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D86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FC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18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DEC"/>
    <w:rPr>
      <w:rFonts w:eastAsiaTheme="majorEastAsia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D86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FC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MTEquationSection">
    <w:name w:val="MTEquationSection"/>
    <w:basedOn w:val="DefaultParagraphFont"/>
    <w:rsid w:val="00460491"/>
    <w:rPr>
      <w:noProof/>
      <w:vanish/>
      <w:color w:val="FF0000"/>
    </w:rPr>
  </w:style>
  <w:style w:type="table" w:styleId="TableGrid">
    <w:name w:val="Table Grid"/>
    <w:basedOn w:val="TableNormal"/>
    <w:uiPriority w:val="59"/>
    <w:rsid w:val="003D7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34A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B275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75A"/>
  </w:style>
  <w:style w:type="paragraph" w:styleId="Footer">
    <w:name w:val="footer"/>
    <w:basedOn w:val="Normal"/>
    <w:link w:val="FooterChar"/>
    <w:uiPriority w:val="99"/>
    <w:unhideWhenUsed/>
    <w:rsid w:val="007B275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7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E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DE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D86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FC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18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DEC"/>
    <w:rPr>
      <w:rFonts w:eastAsiaTheme="majorEastAsia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D86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FC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MTEquationSection">
    <w:name w:val="MTEquationSection"/>
    <w:basedOn w:val="DefaultParagraphFont"/>
    <w:rsid w:val="00460491"/>
    <w:rPr>
      <w:noProof/>
      <w:vanish/>
      <w:color w:val="FF0000"/>
    </w:rPr>
  </w:style>
  <w:style w:type="table" w:styleId="TableGrid">
    <w:name w:val="Table Grid"/>
    <w:basedOn w:val="TableNormal"/>
    <w:uiPriority w:val="59"/>
    <w:rsid w:val="003D7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34A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B275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75A"/>
  </w:style>
  <w:style w:type="paragraph" w:styleId="Footer">
    <w:name w:val="footer"/>
    <w:basedOn w:val="Normal"/>
    <w:link w:val="FooterChar"/>
    <w:uiPriority w:val="99"/>
    <w:unhideWhenUsed/>
    <w:rsid w:val="007B275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e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emf"/><Relationship Id="rId50" Type="http://schemas.openxmlformats.org/officeDocument/2006/relationships/oleObject" Target="embeddings/oleObject21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1B466233.dotm</Template>
  <TotalTime>0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 Yohei</dc:creator>
  <cp:lastModifiedBy>Sato Yohei</cp:lastModifiedBy>
  <cp:revision>11</cp:revision>
  <cp:lastPrinted>2015-04-13T12:31:00Z</cp:lastPrinted>
  <dcterms:created xsi:type="dcterms:W3CDTF">2015-02-13T08:42:00Z</dcterms:created>
  <dcterms:modified xsi:type="dcterms:W3CDTF">2015-04-13T13:34:00Z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